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E5F2E" w14:textId="77777777" w:rsidR="00394A6D" w:rsidRPr="002D068A" w:rsidRDefault="00000000">
      <w:pPr>
        <w:pStyle w:val="Title"/>
        <w:rPr>
          <w:color w:val="0070C0"/>
        </w:rPr>
      </w:pPr>
      <w:sdt>
        <w:sdtPr>
          <w:rPr>
            <w:color w:val="0070C0"/>
          </w:rPr>
          <w:alias w:val="Enter your name:"/>
          <w:tag w:val=""/>
          <w:id w:val="-328297061"/>
          <w:placeholder>
            <w:docPart w:val="4F89FC638DD8439C857A87BB0C0D2BC9"/>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2D068A" w:rsidRPr="002D068A">
            <w:rPr>
              <w:color w:val="0070C0"/>
            </w:rPr>
            <w:t>Hasti Abazari</w:t>
          </w:r>
        </w:sdtContent>
      </w:sdt>
    </w:p>
    <w:p w14:paraId="6B761E1B" w14:textId="7944C67C" w:rsidR="00394A6D" w:rsidRPr="000D6B50" w:rsidRDefault="002D068A">
      <w:pPr>
        <w:rPr>
          <w:sz w:val="20"/>
        </w:rPr>
      </w:pPr>
      <w:r w:rsidRPr="000D6B50">
        <w:rPr>
          <w:sz w:val="20"/>
        </w:rPr>
        <w:t xml:space="preserve">2B Figtree Drive, Sydney Olympic </w:t>
      </w:r>
      <w:r w:rsidR="00F14E51" w:rsidRPr="000D6B50">
        <w:rPr>
          <w:sz w:val="20"/>
        </w:rPr>
        <w:t>Park</w:t>
      </w:r>
      <w:r w:rsidRPr="000D6B50">
        <w:rPr>
          <w:sz w:val="20"/>
        </w:rPr>
        <w:t>, 2127</w:t>
      </w:r>
      <w:r w:rsidR="007D00B3" w:rsidRPr="000D6B50">
        <w:rPr>
          <w:color w:val="0070C0"/>
          <w:sz w:val="20"/>
        </w:rPr>
        <w:t> | </w:t>
      </w:r>
      <w:r w:rsidRPr="000D6B50">
        <w:rPr>
          <w:sz w:val="20"/>
        </w:rPr>
        <w:t>0405761314</w:t>
      </w:r>
      <w:r w:rsidR="007D00B3" w:rsidRPr="000D6B50">
        <w:rPr>
          <w:color w:val="0070C0"/>
          <w:sz w:val="20"/>
        </w:rPr>
        <w:t> | </w:t>
      </w:r>
      <w:hyperlink r:id="rId8" w:history="1">
        <w:r w:rsidR="00834BBC" w:rsidRPr="00F933DE">
          <w:rPr>
            <w:rStyle w:val="Hyperlink"/>
            <w:sz w:val="20"/>
          </w:rPr>
          <w:t>Hasti.Abazarii@gmail.com</w:t>
        </w:r>
      </w:hyperlink>
      <w:r w:rsidR="00834BBC">
        <w:rPr>
          <w:sz w:val="20"/>
        </w:rPr>
        <w:t xml:space="preserve"> </w:t>
      </w:r>
    </w:p>
    <w:sdt>
      <w:sdtPr>
        <w:alias w:val="Objective:"/>
        <w:tag w:val="Objective:"/>
        <w:id w:val="-736782104"/>
        <w:placeholder>
          <w:docPart w:val="62D0027819F848C48214DE7314C86DF5"/>
        </w:placeholder>
        <w:temporary/>
        <w:showingPlcHdr/>
        <w15:appearance w15:val="hidden"/>
      </w:sdtPr>
      <w:sdtEndPr>
        <w:rPr>
          <w:sz w:val="24"/>
        </w:rPr>
      </w:sdtEndPr>
      <w:sdtContent>
        <w:p w14:paraId="2D6DED11" w14:textId="77777777" w:rsidR="00394A6D" w:rsidRPr="000D6B50" w:rsidRDefault="007D00B3">
          <w:pPr>
            <w:pStyle w:val="Heading1"/>
            <w:rPr>
              <w:sz w:val="24"/>
            </w:rPr>
          </w:pPr>
          <w:r w:rsidRPr="000D6B50">
            <w:rPr>
              <w:color w:val="0070C0"/>
              <w:sz w:val="24"/>
            </w:rPr>
            <w:t>Objective</w:t>
          </w:r>
        </w:p>
      </w:sdtContent>
    </w:sdt>
    <w:p w14:paraId="4CB61C6A" w14:textId="77777777" w:rsidR="00A20C4F" w:rsidRDefault="00154742" w:rsidP="00154742">
      <w:pPr>
        <w:pStyle w:val="Heading1"/>
        <w:jc w:val="both"/>
        <w:rPr>
          <w:rFonts w:asciiTheme="minorHAnsi" w:eastAsiaTheme="minorHAnsi" w:hAnsiTheme="minorHAnsi" w:cstheme="minorBidi"/>
          <w:b w:val="0"/>
          <w:color w:val="404040" w:themeColor="text1" w:themeTint="BF"/>
          <w:sz w:val="20"/>
          <w:szCs w:val="22"/>
        </w:rPr>
      </w:pPr>
      <w:r w:rsidRPr="00154742">
        <w:rPr>
          <w:rFonts w:asciiTheme="minorHAnsi" w:eastAsiaTheme="minorHAnsi" w:hAnsiTheme="minorHAnsi" w:cstheme="minorBidi"/>
          <w:b w:val="0"/>
          <w:color w:val="404040" w:themeColor="text1" w:themeTint="BF"/>
          <w:sz w:val="20"/>
          <w:szCs w:val="22"/>
        </w:rPr>
        <w:t xml:space="preserve">Detail-oriented and highly skilled </w:t>
      </w:r>
      <w:r w:rsidR="00634B3F">
        <w:rPr>
          <w:rFonts w:asciiTheme="minorHAnsi" w:eastAsiaTheme="minorHAnsi" w:hAnsiTheme="minorHAnsi" w:cstheme="minorBidi"/>
          <w:b w:val="0"/>
          <w:color w:val="404040" w:themeColor="text1" w:themeTint="BF"/>
          <w:sz w:val="20"/>
          <w:szCs w:val="22"/>
        </w:rPr>
        <w:t>Front-End Developer</w:t>
      </w:r>
      <w:r w:rsidRPr="00154742">
        <w:rPr>
          <w:rFonts w:asciiTheme="minorHAnsi" w:eastAsiaTheme="minorHAnsi" w:hAnsiTheme="minorHAnsi" w:cstheme="minorBidi"/>
          <w:b w:val="0"/>
          <w:color w:val="404040" w:themeColor="text1" w:themeTint="BF"/>
          <w:sz w:val="20"/>
          <w:szCs w:val="22"/>
        </w:rPr>
        <w:t xml:space="preserve"> with a strong foundation in </w:t>
      </w:r>
      <w:r w:rsidR="00634B3F">
        <w:rPr>
          <w:rFonts w:asciiTheme="minorHAnsi" w:eastAsiaTheme="minorHAnsi" w:hAnsiTheme="minorHAnsi" w:cstheme="minorBidi"/>
          <w:b w:val="0"/>
          <w:color w:val="404040" w:themeColor="text1" w:themeTint="BF"/>
          <w:sz w:val="20"/>
          <w:szCs w:val="22"/>
        </w:rPr>
        <w:t>UX/UI design</w:t>
      </w:r>
      <w:r w:rsidRPr="00154742">
        <w:rPr>
          <w:rFonts w:asciiTheme="minorHAnsi" w:eastAsiaTheme="minorHAnsi" w:hAnsiTheme="minorHAnsi" w:cstheme="minorBidi"/>
          <w:b w:val="0"/>
          <w:color w:val="404040" w:themeColor="text1" w:themeTint="BF"/>
          <w:sz w:val="20"/>
          <w:szCs w:val="22"/>
        </w:rPr>
        <w:t xml:space="preserve"> technologies. Proficient in HTML5, CSS3, and JavaScript, along with experience in Bootstrap and CSS preprocessors like SCSS, SASS, and LESS. Experienced in responsive design principles and proficient in using design and prototyping tools such as Sketch, Figma, and Adobe Illustrator. Adept at incorporating user experience considerations into designs and creating intuitive and visually appealing interfaces. Strong problem-solving abilities, excellent teamwork and communication skills, and a keen eye for detail. Committed to delivering exceptional user-centered designs. </w:t>
      </w:r>
      <w:r w:rsidR="00BE2E55">
        <w:rPr>
          <w:rFonts w:asciiTheme="minorHAnsi" w:eastAsiaTheme="minorHAnsi" w:hAnsiTheme="minorHAnsi" w:cstheme="minorBidi"/>
          <w:b w:val="0"/>
          <w:color w:val="404040" w:themeColor="text1" w:themeTint="BF"/>
          <w:sz w:val="20"/>
          <w:szCs w:val="22"/>
        </w:rPr>
        <w:t>I am seeking</w:t>
      </w:r>
      <w:r w:rsidRPr="00154742">
        <w:rPr>
          <w:rFonts w:asciiTheme="minorHAnsi" w:eastAsiaTheme="minorHAnsi" w:hAnsiTheme="minorHAnsi" w:cstheme="minorBidi"/>
          <w:b w:val="0"/>
          <w:color w:val="404040" w:themeColor="text1" w:themeTint="BF"/>
          <w:sz w:val="20"/>
          <w:szCs w:val="22"/>
        </w:rPr>
        <w:t xml:space="preserve"> a challenging </w:t>
      </w:r>
      <w:r w:rsidR="00634B3F">
        <w:rPr>
          <w:rFonts w:asciiTheme="minorHAnsi" w:eastAsiaTheme="minorHAnsi" w:hAnsiTheme="minorHAnsi" w:cstheme="minorBidi"/>
          <w:b w:val="0"/>
          <w:color w:val="404040" w:themeColor="text1" w:themeTint="BF"/>
          <w:sz w:val="20"/>
          <w:szCs w:val="22"/>
        </w:rPr>
        <w:t>Front-End Developer</w:t>
      </w:r>
      <w:r w:rsidRPr="00154742">
        <w:rPr>
          <w:rFonts w:asciiTheme="minorHAnsi" w:eastAsiaTheme="minorHAnsi" w:hAnsiTheme="minorHAnsi" w:cstheme="minorBidi"/>
          <w:b w:val="0"/>
          <w:color w:val="404040" w:themeColor="text1" w:themeTint="BF"/>
          <w:sz w:val="20"/>
          <w:szCs w:val="22"/>
        </w:rPr>
        <w:t xml:space="preserve"> role where I can leverage my technical skills and creativity to enhance user experiences and contribute t</w:t>
      </w:r>
      <w:r>
        <w:rPr>
          <w:rFonts w:asciiTheme="minorHAnsi" w:eastAsiaTheme="minorHAnsi" w:hAnsiTheme="minorHAnsi" w:cstheme="minorBidi"/>
          <w:b w:val="0"/>
          <w:color w:val="404040" w:themeColor="text1" w:themeTint="BF"/>
          <w:sz w:val="20"/>
          <w:szCs w:val="22"/>
        </w:rPr>
        <w:t>o innovative digital solutions.</w:t>
      </w:r>
      <w:r w:rsidR="00A20C4F">
        <w:rPr>
          <w:rFonts w:asciiTheme="minorHAnsi" w:eastAsiaTheme="minorHAnsi" w:hAnsiTheme="minorHAnsi" w:cstheme="minorBidi"/>
          <w:b w:val="0"/>
          <w:color w:val="404040" w:themeColor="text1" w:themeTint="BF"/>
          <w:sz w:val="20"/>
          <w:szCs w:val="22"/>
        </w:rPr>
        <w:t xml:space="preserve"> </w:t>
      </w:r>
    </w:p>
    <w:p w14:paraId="6D2C775F" w14:textId="4367A352" w:rsidR="006C73E1" w:rsidRPr="00A20C4F" w:rsidRDefault="00A20C4F" w:rsidP="00154742">
      <w:pPr>
        <w:pStyle w:val="Heading1"/>
        <w:jc w:val="both"/>
        <w:rPr>
          <w:rFonts w:asciiTheme="minorHAnsi" w:eastAsiaTheme="minorHAnsi" w:hAnsiTheme="minorHAnsi" w:cstheme="minorBidi"/>
          <w:b w:val="0"/>
          <w:color w:val="0070C0"/>
          <w:sz w:val="20"/>
          <w:szCs w:val="22"/>
        </w:rPr>
      </w:pPr>
      <w:r>
        <w:rPr>
          <w:rFonts w:asciiTheme="minorHAnsi" w:eastAsiaTheme="minorHAnsi" w:hAnsiTheme="minorHAnsi" w:cstheme="minorBidi"/>
          <w:b w:val="0"/>
          <w:color w:val="404040" w:themeColor="text1" w:themeTint="BF"/>
          <w:sz w:val="20"/>
          <w:szCs w:val="22"/>
        </w:rPr>
        <w:t xml:space="preserve">Please Visit My Portfolio Website: </w:t>
      </w:r>
      <w:hyperlink r:id="rId9" w:history="1">
        <w:r w:rsidRPr="00A20C4F">
          <w:rPr>
            <w:rStyle w:val="Hyperlink"/>
            <w:color w:val="0070C0"/>
            <w:sz w:val="22"/>
            <w:szCs w:val="22"/>
          </w:rPr>
          <w:t>Hasti Abazari's Portfolio website (hastiabz.github.io)</w:t>
        </w:r>
      </w:hyperlink>
    </w:p>
    <w:p w14:paraId="5DEC5B51" w14:textId="77777777" w:rsidR="00BE2E55" w:rsidRDefault="00BE2E55" w:rsidP="00154742">
      <w:pPr>
        <w:pStyle w:val="Heading1"/>
        <w:jc w:val="both"/>
        <w:rPr>
          <w:rFonts w:asciiTheme="minorHAnsi" w:eastAsiaTheme="minorHAnsi" w:hAnsiTheme="minorHAnsi" w:cstheme="minorBidi"/>
          <w:b w:val="0"/>
          <w:color w:val="404040" w:themeColor="text1" w:themeTint="BF"/>
          <w:sz w:val="20"/>
          <w:szCs w:val="22"/>
        </w:rPr>
      </w:pPr>
    </w:p>
    <w:p w14:paraId="4F780A2B" w14:textId="77777777" w:rsidR="00BE2E55" w:rsidRDefault="00BE2E55" w:rsidP="00154742">
      <w:pPr>
        <w:pStyle w:val="Heading1"/>
        <w:jc w:val="both"/>
        <w:rPr>
          <w:rFonts w:asciiTheme="minorHAnsi" w:eastAsiaTheme="minorHAnsi" w:hAnsiTheme="minorHAnsi" w:cstheme="minorBidi"/>
          <w:b w:val="0"/>
          <w:color w:val="404040" w:themeColor="text1" w:themeTint="BF"/>
          <w:sz w:val="20"/>
          <w:szCs w:val="22"/>
        </w:rPr>
      </w:pPr>
    </w:p>
    <w:p w14:paraId="4B2AE1FF" w14:textId="77777777" w:rsidR="00394A6D" w:rsidRPr="000D6B50" w:rsidRDefault="00000000">
      <w:pPr>
        <w:pStyle w:val="Heading1"/>
        <w:rPr>
          <w:sz w:val="24"/>
        </w:rPr>
      </w:pPr>
      <w:sdt>
        <w:sdtPr>
          <w:rPr>
            <w:color w:val="0070C0"/>
            <w:sz w:val="24"/>
          </w:rPr>
          <w:alias w:val="Skills &amp; Abilities:"/>
          <w:tag w:val="Skills &amp; Abilities:"/>
          <w:id w:val="495469907"/>
          <w:placeholder>
            <w:docPart w:val="5AAEF6B032B543B8AECEF0D307DB8BB0"/>
          </w:placeholder>
          <w:temporary/>
          <w:showingPlcHdr/>
          <w15:appearance w15:val="hidden"/>
        </w:sdtPr>
        <w:sdtEndPr>
          <w:rPr>
            <w:color w:val="4E4E4E" w:themeColor="accent1" w:themeTint="BF"/>
          </w:rPr>
        </w:sdtEndPr>
        <w:sdtContent>
          <w:r w:rsidR="007D00B3" w:rsidRPr="000D6B50">
            <w:rPr>
              <w:color w:val="0070C0"/>
              <w:sz w:val="24"/>
            </w:rPr>
            <w:t>Skills &amp; Abilities</w:t>
          </w:r>
        </w:sdtContent>
      </w:sdt>
    </w:p>
    <w:p w14:paraId="472CCD53" w14:textId="77777777" w:rsidR="00394A6D" w:rsidRPr="000D6B50" w:rsidRDefault="00BE2E55">
      <w:pPr>
        <w:pStyle w:val="Heading2"/>
        <w:rPr>
          <w:sz w:val="20"/>
        </w:rPr>
      </w:pPr>
      <w:r>
        <w:rPr>
          <w:sz w:val="20"/>
        </w:rPr>
        <w:t>Technical skills</w:t>
      </w:r>
      <w:r w:rsidR="00F14E51" w:rsidRPr="000D6B50">
        <w:rPr>
          <w:sz w:val="20"/>
        </w:rPr>
        <w:t>:</w:t>
      </w:r>
    </w:p>
    <w:p w14:paraId="227903F8" w14:textId="5CB6F493" w:rsidR="00F83A39" w:rsidRDefault="00F83A39" w:rsidP="00BE2E55">
      <w:pPr>
        <w:pStyle w:val="ListBullet"/>
        <w:rPr>
          <w:sz w:val="20"/>
        </w:rPr>
      </w:pPr>
      <w:r>
        <w:rPr>
          <w:sz w:val="20"/>
        </w:rPr>
        <w:t xml:space="preserve">Information architecture, user flow mapping and site mapping using Draw.io, Adobe </w:t>
      </w:r>
      <w:r w:rsidR="00A20C4F">
        <w:rPr>
          <w:sz w:val="20"/>
        </w:rPr>
        <w:t>XD.</w:t>
      </w:r>
    </w:p>
    <w:p w14:paraId="1CCDD341" w14:textId="0C7C9551" w:rsidR="00BE2E55" w:rsidRDefault="00BE2E55" w:rsidP="00BE2E55">
      <w:pPr>
        <w:pStyle w:val="ListBullet"/>
        <w:rPr>
          <w:sz w:val="20"/>
        </w:rPr>
      </w:pPr>
      <w:r>
        <w:rPr>
          <w:sz w:val="20"/>
        </w:rPr>
        <w:t>UI design tools such as Sketch, Figma, and Adobe Illustrator, InVision.</w:t>
      </w:r>
    </w:p>
    <w:p w14:paraId="1F2E1FE2" w14:textId="77777777" w:rsidR="00BE2E55" w:rsidRDefault="00BE2E55" w:rsidP="00BE2E55">
      <w:pPr>
        <w:pStyle w:val="ListBullet"/>
        <w:rPr>
          <w:sz w:val="20"/>
        </w:rPr>
      </w:pPr>
      <w:r w:rsidRPr="00BE2E55">
        <w:rPr>
          <w:sz w:val="20"/>
        </w:rPr>
        <w:t>Strong understanding of layout, color theory, typography, and visual hierarchy.</w:t>
      </w:r>
    </w:p>
    <w:p w14:paraId="4789EE94" w14:textId="77777777" w:rsidR="00BE2E55" w:rsidRPr="000D6B50" w:rsidRDefault="00BE2E55" w:rsidP="00BE2E55">
      <w:pPr>
        <w:pStyle w:val="ListBullet"/>
        <w:rPr>
          <w:sz w:val="20"/>
        </w:rPr>
      </w:pPr>
      <w:r w:rsidRPr="00BE2E55">
        <w:rPr>
          <w:sz w:val="20"/>
        </w:rPr>
        <w:t>Experience in responsive design and designing for various devices and screen sizes.</w:t>
      </w:r>
    </w:p>
    <w:p w14:paraId="11927691" w14:textId="77777777" w:rsidR="00BE2E55" w:rsidRPr="00BE2E55" w:rsidRDefault="00BE2E55" w:rsidP="00BE2E55">
      <w:pPr>
        <w:pStyle w:val="ListBullet"/>
        <w:rPr>
          <w:sz w:val="20"/>
        </w:rPr>
      </w:pPr>
      <w:r w:rsidRPr="00BE2E55">
        <w:rPr>
          <w:sz w:val="20"/>
        </w:rPr>
        <w:t>Wireframing and prototyping using tools like Axure RP, Balsamiq, or Proto.io to create interactive and functional prototypes.</w:t>
      </w:r>
    </w:p>
    <w:p w14:paraId="085EB8DB" w14:textId="77777777" w:rsidR="00BE2E55" w:rsidRDefault="00BE2E55" w:rsidP="00BE2E55">
      <w:pPr>
        <w:pStyle w:val="ListBullet"/>
        <w:rPr>
          <w:sz w:val="20"/>
        </w:rPr>
      </w:pPr>
      <w:r w:rsidRPr="00BE2E55">
        <w:rPr>
          <w:sz w:val="20"/>
        </w:rPr>
        <w:t>Conducting accessibility audits and ensuring designs comply with WCAG guidelines for web accessibility.</w:t>
      </w:r>
    </w:p>
    <w:p w14:paraId="34E65492" w14:textId="77777777" w:rsidR="00394A6D" w:rsidRPr="000D6B50" w:rsidRDefault="00F14E51">
      <w:pPr>
        <w:pStyle w:val="ListBullet"/>
        <w:rPr>
          <w:sz w:val="20"/>
        </w:rPr>
      </w:pPr>
      <w:r w:rsidRPr="000D6B50">
        <w:rPr>
          <w:sz w:val="20"/>
        </w:rPr>
        <w:t>HTML5, CSS3, JavaScript</w:t>
      </w:r>
    </w:p>
    <w:p w14:paraId="0347228F" w14:textId="77777777" w:rsidR="00F14E51" w:rsidRDefault="00443814">
      <w:pPr>
        <w:pStyle w:val="ListBullet"/>
        <w:rPr>
          <w:sz w:val="20"/>
        </w:rPr>
      </w:pPr>
      <w:r w:rsidRPr="000D6B50">
        <w:rPr>
          <w:sz w:val="20"/>
        </w:rPr>
        <w:t xml:space="preserve">Bootstrap and </w:t>
      </w:r>
      <w:r w:rsidR="00F14E51" w:rsidRPr="000D6B50">
        <w:rPr>
          <w:sz w:val="20"/>
        </w:rPr>
        <w:t>CSS preprocessors: SCSS, SASS, LESS</w:t>
      </w:r>
    </w:p>
    <w:p w14:paraId="66774218" w14:textId="6496ED7E" w:rsidR="00634B3F" w:rsidRDefault="00634B3F">
      <w:pPr>
        <w:pStyle w:val="ListBullet"/>
        <w:rPr>
          <w:sz w:val="20"/>
        </w:rPr>
      </w:pPr>
      <w:r>
        <w:rPr>
          <w:sz w:val="20"/>
        </w:rPr>
        <w:t>jQuery</w:t>
      </w:r>
    </w:p>
    <w:p w14:paraId="303DAAE8" w14:textId="0D21E10E" w:rsidR="00634B3F" w:rsidRDefault="00634B3F">
      <w:pPr>
        <w:pStyle w:val="ListBullet"/>
        <w:rPr>
          <w:sz w:val="20"/>
        </w:rPr>
      </w:pPr>
      <w:r>
        <w:rPr>
          <w:sz w:val="20"/>
        </w:rPr>
        <w:t>React.JS</w:t>
      </w:r>
    </w:p>
    <w:p w14:paraId="53280EFE" w14:textId="023B664C" w:rsidR="00634B3F" w:rsidRPr="000D6B50" w:rsidRDefault="00634B3F">
      <w:pPr>
        <w:pStyle w:val="ListBullet"/>
        <w:rPr>
          <w:sz w:val="20"/>
        </w:rPr>
      </w:pPr>
      <w:r>
        <w:rPr>
          <w:sz w:val="20"/>
        </w:rPr>
        <w:t>Git/GitHub</w:t>
      </w:r>
    </w:p>
    <w:p w14:paraId="5B05804B" w14:textId="77777777" w:rsidR="00F14E51" w:rsidRPr="000D6B50" w:rsidRDefault="00F14E51">
      <w:pPr>
        <w:pStyle w:val="ListBullet"/>
        <w:rPr>
          <w:sz w:val="20"/>
        </w:rPr>
      </w:pPr>
      <w:r w:rsidRPr="000D6B50">
        <w:rPr>
          <w:sz w:val="20"/>
        </w:rPr>
        <w:t xml:space="preserve">Understanding of web performance optimization techniques (SEO). </w:t>
      </w:r>
    </w:p>
    <w:p w14:paraId="7D17ADDD" w14:textId="77777777" w:rsidR="000D6B50" w:rsidRPr="000D6B50" w:rsidRDefault="000D6B50" w:rsidP="000D6B50">
      <w:pPr>
        <w:pStyle w:val="ListBullet"/>
        <w:rPr>
          <w:sz w:val="20"/>
        </w:rPr>
      </w:pPr>
      <w:r w:rsidRPr="000D6B50">
        <w:rPr>
          <w:sz w:val="20"/>
        </w:rPr>
        <w:t>Jira</w:t>
      </w:r>
      <w:r w:rsidR="00154742">
        <w:rPr>
          <w:sz w:val="20"/>
        </w:rPr>
        <w:t xml:space="preserve"> Service </w:t>
      </w:r>
      <w:r w:rsidR="00BE2E55">
        <w:rPr>
          <w:sz w:val="20"/>
        </w:rPr>
        <w:t>Management</w:t>
      </w:r>
      <w:r w:rsidR="00154742">
        <w:rPr>
          <w:sz w:val="20"/>
        </w:rPr>
        <w:t xml:space="preserve"> (JSM)</w:t>
      </w:r>
    </w:p>
    <w:p w14:paraId="1075E85B" w14:textId="77777777" w:rsidR="000D6B50" w:rsidRPr="000D6B50" w:rsidRDefault="000D6B50" w:rsidP="000D6B50">
      <w:pPr>
        <w:pStyle w:val="ListBullet"/>
        <w:rPr>
          <w:sz w:val="20"/>
        </w:rPr>
      </w:pPr>
      <w:r w:rsidRPr="000D6B50">
        <w:rPr>
          <w:sz w:val="20"/>
        </w:rPr>
        <w:t>Testing, validating, and accessibility check.</w:t>
      </w:r>
    </w:p>
    <w:p w14:paraId="165FA249" w14:textId="34BE6695" w:rsidR="000D6B50" w:rsidRPr="000D6B50" w:rsidRDefault="000D6B50" w:rsidP="000D6B50">
      <w:pPr>
        <w:pStyle w:val="ListBullet"/>
        <w:rPr>
          <w:sz w:val="20"/>
          <w:lang w:eastAsia="en-US"/>
        </w:rPr>
      </w:pPr>
      <w:r w:rsidRPr="000D6B50">
        <w:rPr>
          <w:sz w:val="20"/>
          <w:lang w:eastAsia="en-US"/>
        </w:rPr>
        <w:t xml:space="preserve">Design page structure, wireframes, and </w:t>
      </w:r>
      <w:r w:rsidR="00634B3F" w:rsidRPr="000D6B50">
        <w:rPr>
          <w:sz w:val="20"/>
          <w:lang w:eastAsia="en-US"/>
        </w:rPr>
        <w:t>mapping.</w:t>
      </w:r>
    </w:p>
    <w:p w14:paraId="6DE178F9" w14:textId="77777777" w:rsidR="000D6B50" w:rsidRDefault="000D6B50" w:rsidP="000D6B50">
      <w:pPr>
        <w:pStyle w:val="ListBullet"/>
        <w:rPr>
          <w:sz w:val="20"/>
        </w:rPr>
      </w:pPr>
      <w:r w:rsidRPr="000D6B50">
        <w:rPr>
          <w:sz w:val="20"/>
        </w:rPr>
        <w:t>CMS: WordPress and Shopify</w:t>
      </w:r>
    </w:p>
    <w:p w14:paraId="7DEAD9F8" w14:textId="77777777" w:rsidR="00BE2E55" w:rsidRDefault="00BE2E55" w:rsidP="00BE2E55">
      <w:pPr>
        <w:pStyle w:val="ListBullet"/>
        <w:rPr>
          <w:sz w:val="20"/>
        </w:rPr>
      </w:pPr>
      <w:r w:rsidRPr="00BE2E55">
        <w:rPr>
          <w:sz w:val="20"/>
        </w:rPr>
        <w:t>Strong communication skills to collaborate effectively with cross-functional teams, stakeholders, and developers.</w:t>
      </w:r>
    </w:p>
    <w:p w14:paraId="35B9067D" w14:textId="77777777" w:rsidR="00BE2E55" w:rsidRPr="000D6B50" w:rsidRDefault="00BE2E55" w:rsidP="00BE2E55">
      <w:pPr>
        <w:pStyle w:val="ListBullet"/>
        <w:numPr>
          <w:ilvl w:val="0"/>
          <w:numId w:val="0"/>
        </w:numPr>
        <w:ind w:left="360" w:hanging="360"/>
        <w:rPr>
          <w:sz w:val="20"/>
        </w:rPr>
      </w:pPr>
    </w:p>
    <w:p w14:paraId="163ACBF2" w14:textId="77777777" w:rsidR="00394A6D" w:rsidRPr="000D6B50" w:rsidRDefault="00F14E51" w:rsidP="00F14E51">
      <w:pPr>
        <w:pStyle w:val="Heading2"/>
        <w:tabs>
          <w:tab w:val="left" w:pos="3555"/>
        </w:tabs>
        <w:rPr>
          <w:sz w:val="20"/>
        </w:rPr>
      </w:pPr>
      <w:r w:rsidRPr="000D6B50">
        <w:rPr>
          <w:sz w:val="20"/>
        </w:rPr>
        <w:t>Personal skills</w:t>
      </w:r>
      <w:r w:rsidRPr="000D6B50">
        <w:rPr>
          <w:sz w:val="20"/>
        </w:rPr>
        <w:tab/>
      </w:r>
    </w:p>
    <w:p w14:paraId="68AEB0EB" w14:textId="030820FA" w:rsidR="00394A6D" w:rsidRPr="000D6B50" w:rsidRDefault="00F14E51">
      <w:pPr>
        <w:pStyle w:val="ListBullet"/>
        <w:rPr>
          <w:sz w:val="20"/>
        </w:rPr>
      </w:pPr>
      <w:r w:rsidRPr="000D6B50">
        <w:rPr>
          <w:sz w:val="20"/>
        </w:rPr>
        <w:t xml:space="preserve">Strong problem-solving and debugging </w:t>
      </w:r>
      <w:r w:rsidR="00634B3F" w:rsidRPr="000D6B50">
        <w:rPr>
          <w:sz w:val="20"/>
        </w:rPr>
        <w:t>skills.</w:t>
      </w:r>
    </w:p>
    <w:p w14:paraId="10C61572" w14:textId="77777777" w:rsidR="00850A7C" w:rsidRPr="000D6B50" w:rsidRDefault="00F14E51" w:rsidP="000D6B50">
      <w:pPr>
        <w:pStyle w:val="ListBullet"/>
        <w:rPr>
          <w:sz w:val="20"/>
        </w:rPr>
      </w:pPr>
      <w:r w:rsidRPr="000D6B50">
        <w:rPr>
          <w:sz w:val="20"/>
        </w:rPr>
        <w:t>Excellent teamwork and communication abilities.</w:t>
      </w:r>
    </w:p>
    <w:p w14:paraId="1A316360" w14:textId="77777777" w:rsidR="000D6B50" w:rsidRPr="000D6B50" w:rsidRDefault="000D6B50" w:rsidP="000D6B50">
      <w:pPr>
        <w:pStyle w:val="ListBullet"/>
        <w:rPr>
          <w:sz w:val="20"/>
        </w:rPr>
      </w:pPr>
      <w:r w:rsidRPr="000D6B50">
        <w:rPr>
          <w:sz w:val="20"/>
        </w:rPr>
        <w:t>Very high attention to detail</w:t>
      </w:r>
    </w:p>
    <w:p w14:paraId="73BE0CC0" w14:textId="77777777" w:rsidR="000D6B50" w:rsidRPr="000D6B50" w:rsidRDefault="000D6B50" w:rsidP="000D6B50">
      <w:pPr>
        <w:pStyle w:val="ListBullet"/>
        <w:rPr>
          <w:sz w:val="20"/>
        </w:rPr>
      </w:pPr>
      <w:r w:rsidRPr="000D6B50">
        <w:rPr>
          <w:sz w:val="20"/>
        </w:rPr>
        <w:t xml:space="preserve"> Ability to design/develop solutions with user experience in mind.</w:t>
      </w:r>
    </w:p>
    <w:p w14:paraId="5CFC0866" w14:textId="77777777" w:rsidR="000D6B50" w:rsidRPr="000D6B50" w:rsidRDefault="000D6B50" w:rsidP="000D6B50">
      <w:pPr>
        <w:pStyle w:val="ListBullet"/>
        <w:rPr>
          <w:sz w:val="20"/>
        </w:rPr>
      </w:pPr>
      <w:r w:rsidRPr="000D6B50">
        <w:rPr>
          <w:sz w:val="20"/>
        </w:rPr>
        <w:t>Ability to quickly learn and work with new technologies and tools.</w:t>
      </w:r>
    </w:p>
    <w:p w14:paraId="4BDB2B90" w14:textId="77777777" w:rsidR="00443814" w:rsidRPr="00154742" w:rsidRDefault="000D6B50" w:rsidP="00443814">
      <w:pPr>
        <w:pStyle w:val="ListBullet"/>
        <w:rPr>
          <w:sz w:val="20"/>
        </w:rPr>
      </w:pPr>
      <w:r w:rsidRPr="000D6B50">
        <w:rPr>
          <w:sz w:val="20"/>
        </w:rPr>
        <w:t xml:space="preserve">Good written and verbal communication skills </w:t>
      </w:r>
    </w:p>
    <w:sdt>
      <w:sdtPr>
        <w:rPr>
          <w:sz w:val="24"/>
        </w:rPr>
        <w:alias w:val="Education:"/>
        <w:tag w:val="Education:"/>
        <w:id w:val="-117754255"/>
        <w:placeholder>
          <w:docPart w:val="3FB76BDE99664DD5B394FE63A1A021FE"/>
        </w:placeholder>
        <w:temporary/>
        <w:showingPlcHdr/>
        <w15:appearance w15:val="hidden"/>
      </w:sdtPr>
      <w:sdtContent>
        <w:p w14:paraId="32230C7A" w14:textId="77777777" w:rsidR="00154742" w:rsidRPr="00A6491C" w:rsidRDefault="00154742" w:rsidP="00154742">
          <w:pPr>
            <w:pStyle w:val="Heading1"/>
            <w:rPr>
              <w:sz w:val="24"/>
            </w:rPr>
          </w:pPr>
          <w:r w:rsidRPr="000D6B50">
            <w:rPr>
              <w:color w:val="0070C0"/>
              <w:sz w:val="24"/>
            </w:rPr>
            <w:t>Education</w:t>
          </w:r>
        </w:p>
      </w:sdtContent>
    </w:sdt>
    <w:p w14:paraId="05A28402" w14:textId="77777777" w:rsidR="00154742" w:rsidRPr="00A35BA9" w:rsidRDefault="00154742" w:rsidP="00154742">
      <w:pPr>
        <w:pStyle w:val="Heading2"/>
        <w:rPr>
          <w:sz w:val="20"/>
        </w:rPr>
      </w:pPr>
      <w:r w:rsidRPr="00A35BA9">
        <w:rPr>
          <w:sz w:val="20"/>
        </w:rPr>
        <w:t>B.Sc of Software Engineering</w:t>
      </w:r>
      <w:r>
        <w:rPr>
          <w:sz w:val="20"/>
        </w:rPr>
        <w:t xml:space="preserve"> (2013)</w:t>
      </w:r>
    </w:p>
    <w:p w14:paraId="46AEF27B" w14:textId="77777777" w:rsidR="00154742" w:rsidRPr="00430300" w:rsidRDefault="00154742" w:rsidP="00154742">
      <w:pPr>
        <w:pStyle w:val="ListBullet"/>
        <w:rPr>
          <w:sz w:val="20"/>
        </w:rPr>
      </w:pPr>
      <w:r w:rsidRPr="00430300">
        <w:rPr>
          <w:sz w:val="20"/>
        </w:rPr>
        <w:t>Programming Fundamentals</w:t>
      </w:r>
    </w:p>
    <w:p w14:paraId="4099238A" w14:textId="77777777" w:rsidR="00154742" w:rsidRPr="00430300" w:rsidRDefault="00154742" w:rsidP="00154742">
      <w:pPr>
        <w:pStyle w:val="ListBullet"/>
        <w:rPr>
          <w:sz w:val="20"/>
        </w:rPr>
      </w:pPr>
      <w:r w:rsidRPr="00430300">
        <w:rPr>
          <w:sz w:val="20"/>
        </w:rPr>
        <w:t>Data Structures</w:t>
      </w:r>
    </w:p>
    <w:p w14:paraId="4DF52A37" w14:textId="77777777" w:rsidR="00154742" w:rsidRPr="00430300" w:rsidRDefault="00154742" w:rsidP="00154742">
      <w:pPr>
        <w:pStyle w:val="ListBullet"/>
        <w:rPr>
          <w:sz w:val="20"/>
        </w:rPr>
      </w:pPr>
      <w:r w:rsidRPr="00430300">
        <w:rPr>
          <w:sz w:val="20"/>
        </w:rPr>
        <w:t>Software Development Methods</w:t>
      </w:r>
    </w:p>
    <w:p w14:paraId="51616BF4" w14:textId="77777777" w:rsidR="00154742" w:rsidRPr="00430300" w:rsidRDefault="00154742" w:rsidP="00154742">
      <w:pPr>
        <w:pStyle w:val="ListBullet"/>
        <w:rPr>
          <w:sz w:val="20"/>
        </w:rPr>
      </w:pPr>
      <w:r w:rsidRPr="00430300">
        <w:rPr>
          <w:sz w:val="20"/>
        </w:rPr>
        <w:t>Database Management</w:t>
      </w:r>
    </w:p>
    <w:p w14:paraId="21773FAB" w14:textId="77777777" w:rsidR="00154742" w:rsidRPr="00430300" w:rsidRDefault="00154742" w:rsidP="00154742">
      <w:pPr>
        <w:pStyle w:val="ListBullet"/>
        <w:rPr>
          <w:sz w:val="20"/>
        </w:rPr>
      </w:pPr>
      <w:r w:rsidRPr="00430300">
        <w:rPr>
          <w:sz w:val="20"/>
        </w:rPr>
        <w:t>Operating Systems</w:t>
      </w:r>
    </w:p>
    <w:p w14:paraId="76D2364B" w14:textId="77777777" w:rsidR="00154742" w:rsidRPr="00430300" w:rsidRDefault="00154742" w:rsidP="00154742">
      <w:pPr>
        <w:pStyle w:val="ListBullet"/>
        <w:rPr>
          <w:sz w:val="20"/>
        </w:rPr>
      </w:pPr>
      <w:r w:rsidRPr="00430300">
        <w:rPr>
          <w:sz w:val="20"/>
        </w:rPr>
        <w:t>Web Development</w:t>
      </w:r>
    </w:p>
    <w:p w14:paraId="7979DDC5" w14:textId="77777777" w:rsidR="00154742" w:rsidRPr="00430300" w:rsidRDefault="00154742" w:rsidP="00154742">
      <w:pPr>
        <w:pStyle w:val="ListBullet"/>
        <w:rPr>
          <w:sz w:val="20"/>
        </w:rPr>
      </w:pPr>
      <w:r w:rsidRPr="00430300">
        <w:rPr>
          <w:sz w:val="20"/>
        </w:rPr>
        <w:t>Algorithms</w:t>
      </w:r>
    </w:p>
    <w:p w14:paraId="533DB897" w14:textId="77777777" w:rsidR="00154742" w:rsidRPr="00430300" w:rsidRDefault="00154742" w:rsidP="00154742">
      <w:pPr>
        <w:pStyle w:val="ListBullet"/>
        <w:rPr>
          <w:sz w:val="20"/>
        </w:rPr>
      </w:pPr>
      <w:r w:rsidRPr="00430300">
        <w:rPr>
          <w:sz w:val="20"/>
        </w:rPr>
        <w:t>Software Testing</w:t>
      </w:r>
    </w:p>
    <w:p w14:paraId="01DF5399" w14:textId="77777777" w:rsidR="00154742" w:rsidRPr="00430300" w:rsidRDefault="00154742" w:rsidP="00154742">
      <w:pPr>
        <w:pStyle w:val="ListBullet"/>
        <w:rPr>
          <w:sz w:val="20"/>
        </w:rPr>
      </w:pPr>
      <w:r w:rsidRPr="00430300">
        <w:rPr>
          <w:sz w:val="20"/>
        </w:rPr>
        <w:t>Software Design</w:t>
      </w:r>
    </w:p>
    <w:p w14:paraId="6F96C6C8" w14:textId="77777777" w:rsidR="00154742" w:rsidRPr="00430300" w:rsidRDefault="00154742" w:rsidP="00154742">
      <w:pPr>
        <w:pStyle w:val="ListBullet"/>
        <w:rPr>
          <w:sz w:val="20"/>
        </w:rPr>
      </w:pPr>
      <w:r w:rsidRPr="00430300">
        <w:rPr>
          <w:sz w:val="20"/>
        </w:rPr>
        <w:t>Cybersecurity</w:t>
      </w:r>
    </w:p>
    <w:p w14:paraId="0654DB53" w14:textId="77777777" w:rsidR="00154742" w:rsidRPr="00430300" w:rsidRDefault="00154742" w:rsidP="00154742">
      <w:pPr>
        <w:pStyle w:val="ListBullet"/>
        <w:rPr>
          <w:sz w:val="20"/>
        </w:rPr>
      </w:pPr>
      <w:r w:rsidRPr="00430300">
        <w:rPr>
          <w:sz w:val="20"/>
        </w:rPr>
        <w:t>Machine Learning</w:t>
      </w:r>
    </w:p>
    <w:p w14:paraId="006EC284" w14:textId="77777777" w:rsidR="00154742" w:rsidRDefault="00154742" w:rsidP="00154742">
      <w:pPr>
        <w:pStyle w:val="ListBullet"/>
        <w:rPr>
          <w:sz w:val="20"/>
        </w:rPr>
      </w:pPr>
      <w:r w:rsidRPr="00430300">
        <w:rPr>
          <w:sz w:val="20"/>
        </w:rPr>
        <w:t>Ethics i</w:t>
      </w:r>
      <w:r>
        <w:rPr>
          <w:sz w:val="20"/>
        </w:rPr>
        <w:t>n Software Engineering</w:t>
      </w:r>
    </w:p>
    <w:p w14:paraId="342900BE" w14:textId="77777777" w:rsidR="00154742" w:rsidRDefault="00154742" w:rsidP="00154742">
      <w:pPr>
        <w:pStyle w:val="ListBullet"/>
        <w:numPr>
          <w:ilvl w:val="0"/>
          <w:numId w:val="0"/>
        </w:numPr>
        <w:ind w:left="360" w:hanging="360"/>
        <w:rPr>
          <w:sz w:val="20"/>
        </w:rPr>
      </w:pPr>
    </w:p>
    <w:p w14:paraId="240E5B1C" w14:textId="77777777" w:rsidR="00154742" w:rsidRPr="00A6491C" w:rsidRDefault="00154742" w:rsidP="00154742">
      <w:pPr>
        <w:pStyle w:val="Heading1"/>
        <w:rPr>
          <w:color w:val="0070C0"/>
          <w:sz w:val="24"/>
        </w:rPr>
      </w:pPr>
      <w:r w:rsidRPr="00A6491C">
        <w:rPr>
          <w:color w:val="0070C0"/>
          <w:sz w:val="24"/>
        </w:rPr>
        <w:t>Certificates</w:t>
      </w:r>
    </w:p>
    <w:p w14:paraId="55C9F73B" w14:textId="77777777" w:rsidR="00154742" w:rsidRPr="00A35BA9" w:rsidRDefault="00154742" w:rsidP="00154742">
      <w:pPr>
        <w:pStyle w:val="Heading2"/>
        <w:rPr>
          <w:sz w:val="20"/>
        </w:rPr>
      </w:pPr>
      <w:r w:rsidRPr="00395FA9">
        <w:rPr>
          <w:sz w:val="20"/>
        </w:rPr>
        <w:t xml:space="preserve">Certificate IV in Information Technologies (Web </w:t>
      </w:r>
      <w:proofErr w:type="gramStart"/>
      <w:r w:rsidRPr="00395FA9">
        <w:rPr>
          <w:sz w:val="20"/>
        </w:rPr>
        <w:t>Development)(</w:t>
      </w:r>
      <w:proofErr w:type="gramEnd"/>
      <w:r w:rsidRPr="00395FA9">
        <w:rPr>
          <w:sz w:val="20"/>
        </w:rPr>
        <w:t xml:space="preserve">2023) -TAFE </w:t>
      </w:r>
    </w:p>
    <w:p w14:paraId="401E8184" w14:textId="77777777" w:rsidR="00154742" w:rsidRPr="000D6B50" w:rsidRDefault="00154742" w:rsidP="00154742">
      <w:pPr>
        <w:pStyle w:val="ListBullet"/>
        <w:numPr>
          <w:ilvl w:val="0"/>
          <w:numId w:val="16"/>
        </w:numPr>
        <w:rPr>
          <w:sz w:val="20"/>
        </w:rPr>
      </w:pPr>
      <w:r>
        <w:rPr>
          <w:sz w:val="20"/>
        </w:rPr>
        <w:t>ICT Analysis</w:t>
      </w:r>
      <w:r w:rsidRPr="000D6B50">
        <w:rPr>
          <w:sz w:val="20"/>
        </w:rPr>
        <w:t>.</w:t>
      </w:r>
    </w:p>
    <w:p w14:paraId="6D5B7679" w14:textId="77777777" w:rsidR="00154742" w:rsidRPr="000D6B50" w:rsidRDefault="00154742" w:rsidP="00154742">
      <w:pPr>
        <w:pStyle w:val="ListBullet"/>
        <w:numPr>
          <w:ilvl w:val="0"/>
          <w:numId w:val="16"/>
        </w:numPr>
        <w:rPr>
          <w:sz w:val="20"/>
        </w:rPr>
      </w:pPr>
      <w:r>
        <w:rPr>
          <w:sz w:val="20"/>
        </w:rPr>
        <w:t>Front-end Development (advanced HTML concepts, advanced CSS, and Bootstrap)</w:t>
      </w:r>
      <w:r w:rsidRPr="000D6B50">
        <w:rPr>
          <w:sz w:val="20"/>
        </w:rPr>
        <w:t>.</w:t>
      </w:r>
    </w:p>
    <w:p w14:paraId="68DCF1C5" w14:textId="77777777" w:rsidR="00154742" w:rsidRPr="000D6B50" w:rsidRDefault="00154742" w:rsidP="00154742">
      <w:pPr>
        <w:pStyle w:val="ListBullet"/>
        <w:numPr>
          <w:ilvl w:val="0"/>
          <w:numId w:val="16"/>
        </w:numPr>
        <w:rPr>
          <w:sz w:val="20"/>
        </w:rPr>
      </w:pPr>
      <w:r>
        <w:rPr>
          <w:sz w:val="20"/>
        </w:rPr>
        <w:t>Scripting (Advanced JavaScript and JQuery)</w:t>
      </w:r>
      <w:r w:rsidRPr="000D6B50">
        <w:rPr>
          <w:sz w:val="20"/>
        </w:rPr>
        <w:t>.</w:t>
      </w:r>
    </w:p>
    <w:p w14:paraId="7F340F78" w14:textId="77777777" w:rsidR="00154742" w:rsidRPr="00A35BA9" w:rsidRDefault="00154742" w:rsidP="00154742">
      <w:pPr>
        <w:pStyle w:val="ListBullet"/>
        <w:numPr>
          <w:ilvl w:val="0"/>
          <w:numId w:val="16"/>
        </w:numPr>
        <w:rPr>
          <w:sz w:val="20"/>
        </w:rPr>
      </w:pPr>
      <w:r w:rsidRPr="000D6B50">
        <w:rPr>
          <w:sz w:val="20"/>
        </w:rPr>
        <w:t>Evaluate and select a web hosting service.</w:t>
      </w:r>
    </w:p>
    <w:p w14:paraId="0B4266EF" w14:textId="77777777" w:rsidR="00154742" w:rsidRPr="000D6B50" w:rsidRDefault="00154742" w:rsidP="00154742">
      <w:pPr>
        <w:pStyle w:val="ListBullet"/>
        <w:numPr>
          <w:ilvl w:val="0"/>
          <w:numId w:val="16"/>
        </w:numPr>
        <w:rPr>
          <w:sz w:val="20"/>
        </w:rPr>
      </w:pPr>
      <w:r w:rsidRPr="000D6B50">
        <w:rPr>
          <w:sz w:val="20"/>
        </w:rPr>
        <w:t>Implement search engine optimizations.</w:t>
      </w:r>
    </w:p>
    <w:p w14:paraId="0D738784" w14:textId="77777777" w:rsidR="00154742" w:rsidRPr="000D6B50" w:rsidRDefault="00154742" w:rsidP="00154742">
      <w:pPr>
        <w:pStyle w:val="ListBullet"/>
        <w:numPr>
          <w:ilvl w:val="0"/>
          <w:numId w:val="16"/>
        </w:numPr>
        <w:rPr>
          <w:sz w:val="20"/>
        </w:rPr>
      </w:pPr>
      <w:r w:rsidRPr="000D6B50">
        <w:rPr>
          <w:sz w:val="20"/>
        </w:rPr>
        <w:t>Create basic databases.</w:t>
      </w:r>
    </w:p>
    <w:p w14:paraId="24227845" w14:textId="77777777" w:rsidR="00154742" w:rsidRDefault="00154742" w:rsidP="00154742">
      <w:pPr>
        <w:pStyle w:val="ListBullet"/>
        <w:numPr>
          <w:ilvl w:val="0"/>
          <w:numId w:val="0"/>
        </w:numPr>
        <w:ind w:left="360" w:hanging="360"/>
        <w:rPr>
          <w:sz w:val="20"/>
        </w:rPr>
      </w:pPr>
    </w:p>
    <w:p w14:paraId="596CB413" w14:textId="77777777" w:rsidR="00154742" w:rsidRPr="00395FA9" w:rsidRDefault="00154742" w:rsidP="00154742">
      <w:pPr>
        <w:pStyle w:val="Heading2"/>
        <w:rPr>
          <w:sz w:val="20"/>
        </w:rPr>
      </w:pPr>
      <w:r w:rsidRPr="00395FA9">
        <w:rPr>
          <w:sz w:val="20"/>
        </w:rPr>
        <w:t>Front-End Web Developer (FEWD) professional certificate (2022) – W3Cx</w:t>
      </w:r>
    </w:p>
    <w:p w14:paraId="3A4521E8" w14:textId="77777777" w:rsidR="00154742" w:rsidRPr="00A35BA9" w:rsidRDefault="00154742" w:rsidP="00154742">
      <w:pPr>
        <w:pStyle w:val="ListBullet"/>
        <w:rPr>
          <w:sz w:val="20"/>
        </w:rPr>
      </w:pPr>
      <w:r w:rsidRPr="00A35BA9">
        <w:rPr>
          <w:sz w:val="20"/>
        </w:rPr>
        <w:t>Certificate of JavaScript Introduction (2022) – W3Cx</w:t>
      </w:r>
    </w:p>
    <w:p w14:paraId="0932956E" w14:textId="77777777" w:rsidR="00154742" w:rsidRPr="00A35BA9" w:rsidRDefault="00154742" w:rsidP="00154742">
      <w:pPr>
        <w:pStyle w:val="ListBullet"/>
        <w:rPr>
          <w:sz w:val="20"/>
        </w:rPr>
      </w:pPr>
      <w:r w:rsidRPr="00A35BA9">
        <w:rPr>
          <w:sz w:val="20"/>
        </w:rPr>
        <w:t>Certificate of HTML5 Apps and Games (2022) – W3Cx</w:t>
      </w:r>
    </w:p>
    <w:p w14:paraId="749B4FC2" w14:textId="77777777" w:rsidR="00154742" w:rsidRPr="00A35BA9" w:rsidRDefault="00154742" w:rsidP="00154742">
      <w:pPr>
        <w:pStyle w:val="ListBullet"/>
        <w:rPr>
          <w:sz w:val="20"/>
        </w:rPr>
      </w:pPr>
      <w:r w:rsidRPr="00A35BA9">
        <w:rPr>
          <w:sz w:val="20"/>
        </w:rPr>
        <w:t>Certificate of HTML5 Coding Essentials and Best Practices (2022) – W3Cx</w:t>
      </w:r>
    </w:p>
    <w:p w14:paraId="054FCB87" w14:textId="77777777" w:rsidR="00154742" w:rsidRPr="00A35BA9" w:rsidRDefault="00154742" w:rsidP="00154742">
      <w:pPr>
        <w:pStyle w:val="ListBullet"/>
        <w:rPr>
          <w:sz w:val="20"/>
        </w:rPr>
      </w:pPr>
      <w:r w:rsidRPr="00A35BA9">
        <w:rPr>
          <w:sz w:val="20"/>
        </w:rPr>
        <w:t>Certificate of HTML5 and CSS Fundamentals (2022) – W3Cx</w:t>
      </w:r>
    </w:p>
    <w:p w14:paraId="613FABDE" w14:textId="77777777" w:rsidR="00154742" w:rsidRPr="00A35BA9" w:rsidRDefault="00154742" w:rsidP="00154742">
      <w:pPr>
        <w:pStyle w:val="ListBullet"/>
        <w:rPr>
          <w:sz w:val="20"/>
        </w:rPr>
      </w:pPr>
      <w:r w:rsidRPr="00A35BA9">
        <w:rPr>
          <w:sz w:val="20"/>
        </w:rPr>
        <w:t>Certificate of CSS Basics (2022) – W3Cx</w:t>
      </w:r>
    </w:p>
    <w:p w14:paraId="62B15BD5" w14:textId="77777777" w:rsidR="00154742" w:rsidRPr="00A35BA9" w:rsidRDefault="00154742" w:rsidP="00154742">
      <w:pPr>
        <w:pStyle w:val="ListBullet"/>
        <w:numPr>
          <w:ilvl w:val="0"/>
          <w:numId w:val="0"/>
        </w:numPr>
        <w:ind w:left="360"/>
        <w:rPr>
          <w:sz w:val="20"/>
        </w:rPr>
      </w:pPr>
    </w:p>
    <w:p w14:paraId="491CE1B4" w14:textId="77777777" w:rsidR="00154742" w:rsidRPr="00A35BA9" w:rsidRDefault="00154742" w:rsidP="00154742">
      <w:pPr>
        <w:pStyle w:val="Heading2"/>
        <w:rPr>
          <w:sz w:val="20"/>
        </w:rPr>
      </w:pPr>
      <w:r w:rsidRPr="00A35BA9">
        <w:rPr>
          <w:sz w:val="20"/>
        </w:rPr>
        <w:t>Certificate of the complete front-end web development (2022)-Udemy</w:t>
      </w:r>
    </w:p>
    <w:p w14:paraId="740BA2BC" w14:textId="77777777" w:rsidR="00154742" w:rsidRPr="00A35BA9" w:rsidRDefault="00154742" w:rsidP="00154742">
      <w:pPr>
        <w:pStyle w:val="ListBullet"/>
        <w:rPr>
          <w:sz w:val="20"/>
        </w:rPr>
      </w:pPr>
      <w:r w:rsidRPr="00A35BA9">
        <w:rPr>
          <w:sz w:val="20"/>
        </w:rPr>
        <w:t>Prioritizing user experience</w:t>
      </w:r>
    </w:p>
    <w:p w14:paraId="7D6EF929" w14:textId="77777777" w:rsidR="00154742" w:rsidRPr="00A35BA9" w:rsidRDefault="00154742" w:rsidP="00154742">
      <w:pPr>
        <w:pStyle w:val="ListBullet"/>
        <w:rPr>
          <w:sz w:val="20"/>
        </w:rPr>
      </w:pPr>
      <w:r w:rsidRPr="00A35BA9">
        <w:rPr>
          <w:sz w:val="20"/>
        </w:rPr>
        <w:t>Bringing a concept to life with HTML, CSS, and JavaScript</w:t>
      </w:r>
    </w:p>
    <w:p w14:paraId="25598545" w14:textId="77777777" w:rsidR="00154742" w:rsidRPr="00A35BA9" w:rsidRDefault="00154742" w:rsidP="00154742">
      <w:pPr>
        <w:pStyle w:val="ListBullet"/>
        <w:rPr>
          <w:sz w:val="20"/>
        </w:rPr>
      </w:pPr>
      <w:r w:rsidRPr="00A35BA9">
        <w:rPr>
          <w:sz w:val="20"/>
        </w:rPr>
        <w:t>Testing the site for usability and fixing any bugs</w:t>
      </w:r>
    </w:p>
    <w:p w14:paraId="765A66C7" w14:textId="77777777" w:rsidR="00154742" w:rsidRPr="00A35BA9" w:rsidRDefault="00154742" w:rsidP="00154742">
      <w:pPr>
        <w:pStyle w:val="ListBullet"/>
        <w:rPr>
          <w:sz w:val="20"/>
        </w:rPr>
      </w:pPr>
      <w:r w:rsidRPr="00A35BA9">
        <w:rPr>
          <w:sz w:val="20"/>
        </w:rPr>
        <w:t>Implementing design for browser</w:t>
      </w:r>
    </w:p>
    <w:p w14:paraId="0525E1C6" w14:textId="77777777" w:rsidR="00154742" w:rsidRPr="00430300" w:rsidRDefault="00154742" w:rsidP="00154742">
      <w:pPr>
        <w:pStyle w:val="ListBullet"/>
      </w:pPr>
      <w:r w:rsidRPr="00A35BA9">
        <w:t>Apply introductory programming techniques.</w:t>
      </w:r>
    </w:p>
    <w:sdt>
      <w:sdtPr>
        <w:alias w:val="Experience:"/>
        <w:tag w:val="Experience:"/>
        <w:id w:val="1494989950"/>
        <w:placeholder>
          <w:docPart w:val="463D18D69B0D43D4B829FE97E3D914BB"/>
        </w:placeholder>
        <w:temporary/>
        <w:showingPlcHdr/>
        <w15:appearance w15:val="hidden"/>
      </w:sdtPr>
      <w:sdtEndPr>
        <w:rPr>
          <w:sz w:val="24"/>
        </w:rPr>
      </w:sdtEndPr>
      <w:sdtContent>
        <w:p w14:paraId="1953179D" w14:textId="77777777" w:rsidR="008430E9" w:rsidRPr="00323751" w:rsidRDefault="00154742" w:rsidP="00323751">
          <w:pPr>
            <w:pStyle w:val="Heading1"/>
            <w:rPr>
              <w:sz w:val="24"/>
            </w:rPr>
          </w:pPr>
          <w:r w:rsidRPr="00BE2E55">
            <w:rPr>
              <w:color w:val="0070C0"/>
              <w:sz w:val="24"/>
            </w:rPr>
            <w:t>Experience</w:t>
          </w:r>
        </w:p>
      </w:sdtContent>
    </w:sdt>
    <w:p w14:paraId="6A1BBFF1" w14:textId="77777777" w:rsidR="00634B3F" w:rsidRDefault="00634B3F" w:rsidP="00634B3F">
      <w:pPr>
        <w:pStyle w:val="Heading2"/>
        <w:rPr>
          <w:sz w:val="20"/>
        </w:rPr>
      </w:pPr>
    </w:p>
    <w:p w14:paraId="2841F8AA" w14:textId="4209E505" w:rsidR="00634B3F" w:rsidRPr="00A35BA9" w:rsidRDefault="00634B3F" w:rsidP="00634B3F">
      <w:pPr>
        <w:pStyle w:val="Heading2"/>
        <w:rPr>
          <w:sz w:val="20"/>
        </w:rPr>
      </w:pPr>
      <w:r>
        <w:rPr>
          <w:sz w:val="20"/>
        </w:rPr>
        <w:t>Web Designer and Web DEVELOPER |Freelancer</w:t>
      </w:r>
      <w:r>
        <w:rPr>
          <w:sz w:val="20"/>
        </w:rPr>
        <w:t> | </w:t>
      </w:r>
      <w:r>
        <w:rPr>
          <w:sz w:val="20"/>
        </w:rPr>
        <w:t>6 Months</w:t>
      </w:r>
    </w:p>
    <w:p w14:paraId="2A07A154" w14:textId="77777777" w:rsidR="00634B3F" w:rsidRPr="00634B3F" w:rsidRDefault="00634B3F" w:rsidP="00634B3F">
      <w:pPr>
        <w:pStyle w:val="Heading2"/>
        <w:rPr>
          <w:rFonts w:asciiTheme="minorHAnsi" w:eastAsiaTheme="minorHAnsi" w:hAnsiTheme="minorHAnsi" w:cstheme="minorBidi"/>
          <w:bCs/>
          <w:caps w:val="0"/>
          <w:color w:val="404040" w:themeColor="text1" w:themeTint="BF"/>
          <w:sz w:val="20"/>
          <w:szCs w:val="22"/>
        </w:rPr>
      </w:pPr>
      <w:r w:rsidRPr="00634B3F">
        <w:rPr>
          <w:rFonts w:asciiTheme="minorHAnsi" w:eastAsiaTheme="minorHAnsi" w:hAnsiTheme="minorHAnsi" w:cstheme="minorBidi"/>
          <w:bCs/>
          <w:caps w:val="0"/>
          <w:color w:val="404040" w:themeColor="text1" w:themeTint="BF"/>
          <w:sz w:val="20"/>
          <w:szCs w:val="22"/>
        </w:rPr>
        <w:t>Responsibilities:</w:t>
      </w:r>
    </w:p>
    <w:p w14:paraId="01C4E352" w14:textId="77777777" w:rsidR="00634B3F" w:rsidRPr="00634B3F" w:rsidRDefault="00634B3F" w:rsidP="00634B3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634B3F">
        <w:rPr>
          <w:rFonts w:asciiTheme="minorHAnsi" w:eastAsiaTheme="minorHAnsi" w:hAnsiTheme="minorHAnsi" w:cstheme="minorBidi"/>
          <w:b w:val="0"/>
          <w:caps w:val="0"/>
          <w:color w:val="404040" w:themeColor="text1" w:themeTint="BF"/>
          <w:sz w:val="20"/>
          <w:szCs w:val="22"/>
        </w:rPr>
        <w:t>Designed and developed visually stunning and user-friendly website layouts for a diverse range of clients, ensuring adherence to brand guidelines and design principles.</w:t>
      </w:r>
    </w:p>
    <w:p w14:paraId="79515F0F" w14:textId="77777777" w:rsidR="00634B3F" w:rsidRPr="00634B3F" w:rsidRDefault="00634B3F" w:rsidP="00634B3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634B3F">
        <w:rPr>
          <w:rFonts w:asciiTheme="minorHAnsi" w:eastAsiaTheme="minorHAnsi" w:hAnsiTheme="minorHAnsi" w:cstheme="minorBidi"/>
          <w:b w:val="0"/>
          <w:caps w:val="0"/>
          <w:color w:val="404040" w:themeColor="text1" w:themeTint="BF"/>
          <w:sz w:val="20"/>
          <w:szCs w:val="22"/>
        </w:rPr>
        <w:t>Created custom graphics, logos, icons, and other visual elements to enhance website aesthetics and user engagement.</w:t>
      </w:r>
    </w:p>
    <w:p w14:paraId="41B8AAFA" w14:textId="77777777" w:rsidR="00634B3F" w:rsidRPr="00634B3F" w:rsidRDefault="00634B3F" w:rsidP="00634B3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634B3F">
        <w:rPr>
          <w:rFonts w:asciiTheme="minorHAnsi" w:eastAsiaTheme="minorHAnsi" w:hAnsiTheme="minorHAnsi" w:cstheme="minorBidi"/>
          <w:b w:val="0"/>
          <w:caps w:val="0"/>
          <w:color w:val="404040" w:themeColor="text1" w:themeTint="BF"/>
          <w:sz w:val="20"/>
          <w:szCs w:val="22"/>
        </w:rPr>
        <w:t>Implemented responsive design techniques to ensure seamless user experiences across desktop, tablet, and mobile devices.</w:t>
      </w:r>
    </w:p>
    <w:p w14:paraId="64841235" w14:textId="77777777" w:rsidR="00634B3F" w:rsidRPr="00634B3F" w:rsidRDefault="00634B3F" w:rsidP="00634B3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634B3F">
        <w:rPr>
          <w:rFonts w:asciiTheme="minorHAnsi" w:eastAsiaTheme="minorHAnsi" w:hAnsiTheme="minorHAnsi" w:cstheme="minorBidi"/>
          <w:b w:val="0"/>
          <w:caps w:val="0"/>
          <w:color w:val="404040" w:themeColor="text1" w:themeTint="BF"/>
          <w:sz w:val="20"/>
          <w:szCs w:val="22"/>
        </w:rPr>
        <w:t>Collaborated closely with clients and project stakeholders to understand requirements, provide design mockups, and incorporate feedback to deliver tailored solutions.</w:t>
      </w:r>
    </w:p>
    <w:p w14:paraId="39BB6FD8" w14:textId="77777777" w:rsidR="00634B3F" w:rsidRPr="00634B3F" w:rsidRDefault="00634B3F" w:rsidP="00634B3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634B3F">
        <w:rPr>
          <w:rFonts w:asciiTheme="minorHAnsi" w:eastAsiaTheme="minorHAnsi" w:hAnsiTheme="minorHAnsi" w:cstheme="minorBidi"/>
          <w:b w:val="0"/>
          <w:caps w:val="0"/>
          <w:color w:val="404040" w:themeColor="text1" w:themeTint="BF"/>
          <w:sz w:val="20"/>
          <w:szCs w:val="22"/>
        </w:rPr>
        <w:t>Utilized design software including Adobe Photoshop, Adobe XD, Sketch, and Figma to create high-fidelity wireframes, prototypes, and design comps.</w:t>
      </w:r>
    </w:p>
    <w:p w14:paraId="66BE7D38" w14:textId="77777777" w:rsidR="00634B3F" w:rsidRPr="00634B3F" w:rsidRDefault="00634B3F" w:rsidP="00634B3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634B3F">
        <w:rPr>
          <w:rFonts w:asciiTheme="minorHAnsi" w:eastAsiaTheme="minorHAnsi" w:hAnsiTheme="minorHAnsi" w:cstheme="minorBidi"/>
          <w:b w:val="0"/>
          <w:caps w:val="0"/>
          <w:color w:val="404040" w:themeColor="text1" w:themeTint="BF"/>
          <w:sz w:val="20"/>
          <w:szCs w:val="22"/>
        </w:rPr>
        <w:t>Conducted usability testing and gathered user feedback to iterate on designs and optimize user experience.</w:t>
      </w:r>
    </w:p>
    <w:p w14:paraId="34D6BFAF" w14:textId="77777777" w:rsidR="00634B3F" w:rsidRPr="00634B3F" w:rsidRDefault="00634B3F" w:rsidP="00634B3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634B3F">
        <w:rPr>
          <w:rFonts w:asciiTheme="minorHAnsi" w:eastAsiaTheme="minorHAnsi" w:hAnsiTheme="minorHAnsi" w:cstheme="minorBidi"/>
          <w:b w:val="0"/>
          <w:caps w:val="0"/>
          <w:color w:val="404040" w:themeColor="text1" w:themeTint="BF"/>
          <w:sz w:val="20"/>
          <w:szCs w:val="22"/>
        </w:rPr>
        <w:t>Stayed current with industry trends, emerging technologies, and design best practices to continuously improve design skills and deliver innovative solutions.</w:t>
      </w:r>
    </w:p>
    <w:p w14:paraId="2D847D75" w14:textId="2859B60B" w:rsidR="00634B3F" w:rsidRPr="00634B3F" w:rsidRDefault="00634B3F" w:rsidP="00634B3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634B3F">
        <w:rPr>
          <w:rFonts w:asciiTheme="minorHAnsi" w:eastAsiaTheme="minorHAnsi" w:hAnsiTheme="minorHAnsi" w:cstheme="minorBidi"/>
          <w:b w:val="0"/>
          <w:caps w:val="0"/>
          <w:color w:val="404040" w:themeColor="text1" w:themeTint="BF"/>
          <w:sz w:val="20"/>
          <w:szCs w:val="22"/>
        </w:rPr>
        <w:t xml:space="preserve">Worked in a fast-paced Agile environment, effectively managing multiple </w:t>
      </w:r>
      <w:r w:rsidR="00A20C4F" w:rsidRPr="00634B3F">
        <w:rPr>
          <w:rFonts w:asciiTheme="minorHAnsi" w:eastAsiaTheme="minorHAnsi" w:hAnsiTheme="minorHAnsi" w:cstheme="minorBidi"/>
          <w:b w:val="0"/>
          <w:caps w:val="0"/>
          <w:color w:val="404040" w:themeColor="text1" w:themeTint="BF"/>
          <w:sz w:val="20"/>
          <w:szCs w:val="22"/>
        </w:rPr>
        <w:t>projects,</w:t>
      </w:r>
      <w:r w:rsidRPr="00634B3F">
        <w:rPr>
          <w:rFonts w:asciiTheme="minorHAnsi" w:eastAsiaTheme="minorHAnsi" w:hAnsiTheme="minorHAnsi" w:cstheme="minorBidi"/>
          <w:b w:val="0"/>
          <w:caps w:val="0"/>
          <w:color w:val="404040" w:themeColor="text1" w:themeTint="BF"/>
          <w:sz w:val="20"/>
          <w:szCs w:val="22"/>
        </w:rPr>
        <w:t xml:space="preserve"> and meeting tight deadlines while maintaining high-quality standards.</w:t>
      </w:r>
    </w:p>
    <w:p w14:paraId="0B61212A" w14:textId="77777777" w:rsidR="00634B3F" w:rsidRDefault="00634B3F" w:rsidP="00154742">
      <w:pPr>
        <w:pStyle w:val="Heading2"/>
        <w:rPr>
          <w:sz w:val="20"/>
        </w:rPr>
      </w:pPr>
    </w:p>
    <w:p w14:paraId="23BD9BBB" w14:textId="5E700AF4" w:rsidR="00154742" w:rsidRPr="00A35BA9" w:rsidRDefault="00634B3F" w:rsidP="00154742">
      <w:pPr>
        <w:pStyle w:val="Heading2"/>
        <w:rPr>
          <w:sz w:val="20"/>
        </w:rPr>
      </w:pPr>
      <w:r>
        <w:rPr>
          <w:sz w:val="20"/>
        </w:rPr>
        <w:t>Service Desk</w:t>
      </w:r>
      <w:r w:rsidR="00154742" w:rsidRPr="00A35BA9">
        <w:rPr>
          <w:sz w:val="20"/>
        </w:rPr>
        <w:t> | </w:t>
      </w:r>
      <w:r>
        <w:rPr>
          <w:sz w:val="20"/>
        </w:rPr>
        <w:t>Merieux Nutrisiences</w:t>
      </w:r>
      <w:r w:rsidR="00154742" w:rsidRPr="00A35BA9">
        <w:rPr>
          <w:sz w:val="20"/>
        </w:rPr>
        <w:t> | </w:t>
      </w:r>
      <w:r>
        <w:rPr>
          <w:sz w:val="20"/>
        </w:rPr>
        <w:t xml:space="preserve">March </w:t>
      </w:r>
      <w:r w:rsidR="00154742" w:rsidRPr="00A35BA9">
        <w:rPr>
          <w:sz w:val="20"/>
        </w:rPr>
        <w:t>202</w:t>
      </w:r>
      <w:r>
        <w:rPr>
          <w:sz w:val="20"/>
        </w:rPr>
        <w:t>2</w:t>
      </w:r>
      <w:r w:rsidR="00154742" w:rsidRPr="00A35BA9">
        <w:rPr>
          <w:sz w:val="20"/>
        </w:rPr>
        <w:t xml:space="preserve"> - now</w:t>
      </w:r>
    </w:p>
    <w:p w14:paraId="3C0C2987" w14:textId="77777777" w:rsidR="00154742" w:rsidRPr="00A20C4F" w:rsidRDefault="00154742" w:rsidP="00A20C4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A20C4F">
        <w:rPr>
          <w:rFonts w:asciiTheme="minorHAnsi" w:eastAsiaTheme="minorHAnsi" w:hAnsiTheme="minorHAnsi" w:cstheme="minorBidi"/>
          <w:b w:val="0"/>
          <w:caps w:val="0"/>
          <w:color w:val="404040" w:themeColor="text1" w:themeTint="BF"/>
          <w:sz w:val="20"/>
          <w:szCs w:val="22"/>
        </w:rPr>
        <w:t xml:space="preserve">Manage Laboratory Information Management Systems (LIMS) to streamline sample tracking, data management, and reporting processes. </w:t>
      </w:r>
    </w:p>
    <w:p w14:paraId="39A1FCA8" w14:textId="77777777" w:rsidR="00154742" w:rsidRPr="00A20C4F" w:rsidRDefault="00154742" w:rsidP="00A20C4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A20C4F">
        <w:rPr>
          <w:rFonts w:asciiTheme="minorHAnsi" w:eastAsiaTheme="minorHAnsi" w:hAnsiTheme="minorHAnsi" w:cstheme="minorBidi"/>
          <w:b w:val="0"/>
          <w:caps w:val="0"/>
          <w:color w:val="404040" w:themeColor="text1" w:themeTint="BF"/>
          <w:sz w:val="20"/>
          <w:szCs w:val="22"/>
        </w:rPr>
        <w:t>Provide first-line technical support to internal staff and clients, addressing inquiries related to laboratory services, sample submissions, testing protocols, LIMS, and reporting website issues.</w:t>
      </w:r>
    </w:p>
    <w:p w14:paraId="7F405170" w14:textId="77777777" w:rsidR="00634B3F" w:rsidRPr="00A20C4F" w:rsidRDefault="00634B3F" w:rsidP="00A20C4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A20C4F">
        <w:rPr>
          <w:rFonts w:asciiTheme="minorHAnsi" w:eastAsiaTheme="minorHAnsi" w:hAnsiTheme="minorHAnsi" w:cstheme="minorBidi"/>
          <w:b w:val="0"/>
          <w:caps w:val="0"/>
          <w:color w:val="404040" w:themeColor="text1" w:themeTint="BF"/>
          <w:sz w:val="20"/>
          <w:szCs w:val="22"/>
        </w:rPr>
        <w:t>Technical proficiency in operating systems (Windows10 &amp; 11, MacOS, Linux)</w:t>
      </w:r>
    </w:p>
    <w:p w14:paraId="61813CC8" w14:textId="77777777" w:rsidR="00634B3F" w:rsidRPr="00A20C4F" w:rsidRDefault="00634B3F" w:rsidP="00A20C4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A20C4F">
        <w:rPr>
          <w:rFonts w:asciiTheme="minorHAnsi" w:eastAsiaTheme="minorHAnsi" w:hAnsiTheme="minorHAnsi" w:cstheme="minorBidi"/>
          <w:b w:val="0"/>
          <w:caps w:val="0"/>
          <w:color w:val="404040" w:themeColor="text1" w:themeTint="BF"/>
          <w:sz w:val="20"/>
          <w:szCs w:val="22"/>
        </w:rPr>
        <w:t>Experience with Service Management (ITSM) tools: JIRA.</w:t>
      </w:r>
    </w:p>
    <w:p w14:paraId="3605B1AE" w14:textId="77777777" w:rsidR="00634B3F" w:rsidRPr="00A20C4F" w:rsidRDefault="00634B3F" w:rsidP="00A20C4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A20C4F">
        <w:rPr>
          <w:rFonts w:asciiTheme="minorHAnsi" w:eastAsiaTheme="minorHAnsi" w:hAnsiTheme="minorHAnsi" w:cstheme="minorBidi"/>
          <w:b w:val="0"/>
          <w:caps w:val="0"/>
          <w:color w:val="404040" w:themeColor="text1" w:themeTint="BF"/>
          <w:sz w:val="20"/>
          <w:szCs w:val="22"/>
        </w:rPr>
        <w:t>Microsoft Office 365 administration: Exchange services, SharePoint services, OneDrive, Teams, Intune</w:t>
      </w:r>
    </w:p>
    <w:p w14:paraId="137E1EB4" w14:textId="77777777" w:rsidR="00634B3F" w:rsidRPr="00A20C4F" w:rsidRDefault="00634B3F" w:rsidP="00A20C4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A20C4F">
        <w:rPr>
          <w:rFonts w:asciiTheme="minorHAnsi" w:eastAsiaTheme="minorHAnsi" w:hAnsiTheme="minorHAnsi" w:cstheme="minorBidi"/>
          <w:b w:val="0"/>
          <w:caps w:val="0"/>
          <w:color w:val="404040" w:themeColor="text1" w:themeTint="BF"/>
          <w:sz w:val="20"/>
          <w:szCs w:val="22"/>
        </w:rPr>
        <w:t>Experience with Azure (Cloud concepts, Architecture and services, management, and governance), VMware.</w:t>
      </w:r>
    </w:p>
    <w:p w14:paraId="68381867" w14:textId="77777777" w:rsidR="00634B3F" w:rsidRPr="00A20C4F" w:rsidRDefault="00634B3F" w:rsidP="00A20C4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A20C4F">
        <w:rPr>
          <w:rFonts w:asciiTheme="minorHAnsi" w:eastAsiaTheme="minorHAnsi" w:hAnsiTheme="minorHAnsi" w:cstheme="minorBidi"/>
          <w:b w:val="0"/>
          <w:caps w:val="0"/>
          <w:color w:val="404040" w:themeColor="text1" w:themeTint="BF"/>
          <w:sz w:val="20"/>
          <w:szCs w:val="22"/>
        </w:rPr>
        <w:t>DNS, DHCP, group policy, IP addressing.</w:t>
      </w:r>
    </w:p>
    <w:p w14:paraId="215FA973" w14:textId="16B63C68" w:rsidR="00154742" w:rsidRPr="00A20C4F" w:rsidRDefault="00634B3F" w:rsidP="00A20C4F">
      <w:pPr>
        <w:pStyle w:val="Heading2"/>
        <w:numPr>
          <w:ilvl w:val="0"/>
          <w:numId w:val="29"/>
        </w:numPr>
        <w:rPr>
          <w:rFonts w:asciiTheme="minorHAnsi" w:eastAsiaTheme="minorHAnsi" w:hAnsiTheme="minorHAnsi" w:cstheme="minorBidi"/>
          <w:b w:val="0"/>
          <w:caps w:val="0"/>
          <w:color w:val="404040" w:themeColor="text1" w:themeTint="BF"/>
          <w:sz w:val="20"/>
          <w:szCs w:val="22"/>
        </w:rPr>
      </w:pPr>
      <w:r w:rsidRPr="00A20C4F">
        <w:rPr>
          <w:rFonts w:asciiTheme="minorHAnsi" w:eastAsiaTheme="minorHAnsi" w:hAnsiTheme="minorHAnsi" w:cstheme="minorBidi"/>
          <w:b w:val="0"/>
          <w:caps w:val="0"/>
          <w:color w:val="404040" w:themeColor="text1" w:themeTint="BF"/>
          <w:sz w:val="20"/>
          <w:szCs w:val="22"/>
        </w:rPr>
        <w:t>Install, maintain, and configure network devices to documented SOE standards (laptop, desktop, mobile phone, voice services, Printers).</w:t>
      </w:r>
    </w:p>
    <w:p w14:paraId="6D28B2C4" w14:textId="77777777" w:rsidR="00D56207" w:rsidRPr="008327F9" w:rsidRDefault="00D56207" w:rsidP="00154742">
      <w:pPr>
        <w:pStyle w:val="Heading2"/>
        <w:rPr>
          <w:sz w:val="20"/>
        </w:rPr>
      </w:pPr>
    </w:p>
    <w:sectPr w:rsidR="00D56207" w:rsidRPr="008327F9" w:rsidSect="000D36B2">
      <w:footerReference w:type="default" r:id="rId10"/>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1FE08" w14:textId="77777777" w:rsidR="000D36B2" w:rsidRDefault="000D36B2">
      <w:pPr>
        <w:spacing w:after="0"/>
      </w:pPr>
      <w:r>
        <w:separator/>
      </w:r>
    </w:p>
  </w:endnote>
  <w:endnote w:type="continuationSeparator" w:id="0">
    <w:p w14:paraId="2832ED5A" w14:textId="77777777" w:rsidR="000D36B2" w:rsidRDefault="000D36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1617930"/>
      <w:docPartObj>
        <w:docPartGallery w:val="Page Numbers (Bottom of Page)"/>
        <w:docPartUnique/>
      </w:docPartObj>
    </w:sdtPr>
    <w:sdtEndPr>
      <w:rPr>
        <w:noProof/>
      </w:rPr>
    </w:sdtEndPr>
    <w:sdtContent>
      <w:p w14:paraId="6DDCF9AF" w14:textId="77777777" w:rsidR="00394A6D" w:rsidRDefault="007D00B3">
        <w:pPr>
          <w:pStyle w:val="Footer"/>
        </w:pPr>
        <w:r>
          <w:fldChar w:fldCharType="begin"/>
        </w:r>
        <w:r>
          <w:instrText xml:space="preserve"> PAGE   \* MERGEFORMAT </w:instrText>
        </w:r>
        <w:r>
          <w:fldChar w:fldCharType="separate"/>
        </w:r>
        <w:r w:rsidR="00BE2E55">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AD6EB" w14:textId="77777777" w:rsidR="000D36B2" w:rsidRDefault="000D36B2">
      <w:pPr>
        <w:spacing w:after="0"/>
      </w:pPr>
      <w:r>
        <w:separator/>
      </w:r>
    </w:p>
  </w:footnote>
  <w:footnote w:type="continuationSeparator" w:id="0">
    <w:p w14:paraId="673A9573" w14:textId="77777777" w:rsidR="000D36B2" w:rsidRDefault="000D36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B73E48"/>
    <w:multiLevelType w:val="hybridMultilevel"/>
    <w:tmpl w:val="157206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0CB08C0"/>
    <w:multiLevelType w:val="hybridMultilevel"/>
    <w:tmpl w:val="46EE9D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51941B8"/>
    <w:multiLevelType w:val="hybridMultilevel"/>
    <w:tmpl w:val="CD9201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4" w15:restartNumberingAfterBreak="0">
    <w:nsid w:val="3BE1750C"/>
    <w:multiLevelType w:val="hybridMultilevel"/>
    <w:tmpl w:val="5274BD3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E14E15"/>
    <w:multiLevelType w:val="hybridMultilevel"/>
    <w:tmpl w:val="8862975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2BD3F43"/>
    <w:multiLevelType w:val="hybridMultilevel"/>
    <w:tmpl w:val="7E587A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1EA6B4C"/>
    <w:multiLevelType w:val="hybridMultilevel"/>
    <w:tmpl w:val="353A5852"/>
    <w:lvl w:ilvl="0" w:tplc="FFFFFFFF">
      <w:start w:val="1"/>
      <w:numFmt w:val="bullet"/>
      <w:lvlText w:val="-"/>
      <w:lvlJc w:val="left"/>
      <w:pPr>
        <w:ind w:left="1080" w:hanging="360"/>
      </w:pPr>
      <w:rPr>
        <w:rFonts w:ascii="Gill Sans MT" w:eastAsia="Calibri" w:hAnsi="Gill Sans MT"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2D24237"/>
    <w:multiLevelType w:val="hybridMultilevel"/>
    <w:tmpl w:val="01F800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4CC0658"/>
    <w:multiLevelType w:val="hybridMultilevel"/>
    <w:tmpl w:val="1B04D9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963803831">
    <w:abstractNumId w:val="9"/>
  </w:num>
  <w:num w:numId="2" w16cid:durableId="466243585">
    <w:abstractNumId w:val="9"/>
    <w:lvlOverride w:ilvl="0">
      <w:startOverride w:val="1"/>
    </w:lvlOverride>
  </w:num>
  <w:num w:numId="3" w16cid:durableId="450443540">
    <w:abstractNumId w:val="9"/>
    <w:lvlOverride w:ilvl="0">
      <w:startOverride w:val="1"/>
    </w:lvlOverride>
  </w:num>
  <w:num w:numId="4" w16cid:durableId="979262980">
    <w:abstractNumId w:val="9"/>
    <w:lvlOverride w:ilvl="0">
      <w:startOverride w:val="1"/>
    </w:lvlOverride>
  </w:num>
  <w:num w:numId="5" w16cid:durableId="574322444">
    <w:abstractNumId w:val="7"/>
  </w:num>
  <w:num w:numId="6" w16cid:durableId="476383418">
    <w:abstractNumId w:val="6"/>
  </w:num>
  <w:num w:numId="7" w16cid:durableId="1452047189">
    <w:abstractNumId w:val="5"/>
  </w:num>
  <w:num w:numId="8" w16cid:durableId="402459618">
    <w:abstractNumId w:val="4"/>
  </w:num>
  <w:num w:numId="9" w16cid:durableId="1765955450">
    <w:abstractNumId w:val="8"/>
  </w:num>
  <w:num w:numId="10" w16cid:durableId="31923897">
    <w:abstractNumId w:val="3"/>
  </w:num>
  <w:num w:numId="11" w16cid:durableId="815075696">
    <w:abstractNumId w:val="2"/>
  </w:num>
  <w:num w:numId="12" w16cid:durableId="717358901">
    <w:abstractNumId w:val="1"/>
  </w:num>
  <w:num w:numId="13" w16cid:durableId="1460882246">
    <w:abstractNumId w:val="0"/>
  </w:num>
  <w:num w:numId="14" w16cid:durableId="681125648">
    <w:abstractNumId w:val="13"/>
  </w:num>
  <w:num w:numId="15" w16cid:durableId="1617177763">
    <w:abstractNumId w:val="13"/>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2116096558">
    <w:abstractNumId w:val="13"/>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58402830">
    <w:abstractNumId w:val="13"/>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480731428">
    <w:abstractNumId w:val="13"/>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284732835">
    <w:abstractNumId w:val="16"/>
  </w:num>
  <w:num w:numId="20" w16cid:durableId="1380671228">
    <w:abstractNumId w:val="11"/>
  </w:num>
  <w:num w:numId="21" w16cid:durableId="178352326">
    <w:abstractNumId w:val="15"/>
  </w:num>
  <w:num w:numId="22" w16cid:durableId="1876965917">
    <w:abstractNumId w:val="14"/>
  </w:num>
  <w:num w:numId="23" w16cid:durableId="2133939732">
    <w:abstractNumId w:val="18"/>
  </w:num>
  <w:num w:numId="24" w16cid:durableId="290936943">
    <w:abstractNumId w:val="19"/>
  </w:num>
  <w:num w:numId="25" w16cid:durableId="611864767">
    <w:abstractNumId w:val="20"/>
  </w:num>
  <w:num w:numId="26" w16cid:durableId="1831557900">
    <w:abstractNumId w:val="13"/>
  </w:num>
  <w:num w:numId="27" w16cid:durableId="722020667">
    <w:abstractNumId w:val="17"/>
  </w:num>
  <w:num w:numId="28" w16cid:durableId="366763886">
    <w:abstractNumId w:val="13"/>
  </w:num>
  <w:num w:numId="29" w16cid:durableId="1678993069">
    <w:abstractNumId w:val="12"/>
  </w:num>
  <w:num w:numId="30" w16cid:durableId="1241868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8A"/>
    <w:rsid w:val="00044B61"/>
    <w:rsid w:val="00064049"/>
    <w:rsid w:val="000D36B2"/>
    <w:rsid w:val="000D6B50"/>
    <w:rsid w:val="00124F73"/>
    <w:rsid w:val="00154742"/>
    <w:rsid w:val="001C46C2"/>
    <w:rsid w:val="002175B6"/>
    <w:rsid w:val="00277E94"/>
    <w:rsid w:val="002D068A"/>
    <w:rsid w:val="00323751"/>
    <w:rsid w:val="003409A7"/>
    <w:rsid w:val="00374627"/>
    <w:rsid w:val="00394A6D"/>
    <w:rsid w:val="00395FA9"/>
    <w:rsid w:val="003B54FE"/>
    <w:rsid w:val="003F19B9"/>
    <w:rsid w:val="00400405"/>
    <w:rsid w:val="00430300"/>
    <w:rsid w:val="00443814"/>
    <w:rsid w:val="004476A1"/>
    <w:rsid w:val="00461870"/>
    <w:rsid w:val="004D073E"/>
    <w:rsid w:val="005114E7"/>
    <w:rsid w:val="005A3DED"/>
    <w:rsid w:val="005B15B9"/>
    <w:rsid w:val="005E5E55"/>
    <w:rsid w:val="00616068"/>
    <w:rsid w:val="00634B3F"/>
    <w:rsid w:val="006C73E1"/>
    <w:rsid w:val="006E401C"/>
    <w:rsid w:val="0077621B"/>
    <w:rsid w:val="007963CE"/>
    <w:rsid w:val="007C37D3"/>
    <w:rsid w:val="007D00B3"/>
    <w:rsid w:val="007E1B6F"/>
    <w:rsid w:val="007F06F8"/>
    <w:rsid w:val="008327F9"/>
    <w:rsid w:val="00834BBC"/>
    <w:rsid w:val="008430E9"/>
    <w:rsid w:val="00850A7C"/>
    <w:rsid w:val="008916B6"/>
    <w:rsid w:val="008E10EB"/>
    <w:rsid w:val="00914F1D"/>
    <w:rsid w:val="0092746C"/>
    <w:rsid w:val="00970579"/>
    <w:rsid w:val="009763C8"/>
    <w:rsid w:val="00A1506C"/>
    <w:rsid w:val="00A20C4F"/>
    <w:rsid w:val="00A35BA9"/>
    <w:rsid w:val="00A8131A"/>
    <w:rsid w:val="00B32E64"/>
    <w:rsid w:val="00B769EE"/>
    <w:rsid w:val="00BE2E55"/>
    <w:rsid w:val="00C57E43"/>
    <w:rsid w:val="00C72B59"/>
    <w:rsid w:val="00C806B5"/>
    <w:rsid w:val="00C83755"/>
    <w:rsid w:val="00C92434"/>
    <w:rsid w:val="00CC75DB"/>
    <w:rsid w:val="00CE3170"/>
    <w:rsid w:val="00D33143"/>
    <w:rsid w:val="00D56207"/>
    <w:rsid w:val="00D765AF"/>
    <w:rsid w:val="00DD4208"/>
    <w:rsid w:val="00E34920"/>
    <w:rsid w:val="00EA2B92"/>
    <w:rsid w:val="00F14E51"/>
    <w:rsid w:val="00F307F1"/>
    <w:rsid w:val="00F83A39"/>
    <w:rsid w:val="00FE23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3A160D"/>
  <w15:chartTrackingRefBased/>
  <w15:docId w15:val="{294CBEE5-E768-4E03-A074-40795A9C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customStyle="1" w:styleId="UnresolvedMention1">
    <w:name w:val="Unresolved Mention1"/>
    <w:basedOn w:val="DefaultParagraphFont"/>
    <w:uiPriority w:val="99"/>
    <w:semiHidden/>
    <w:unhideWhenUsed/>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834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750281">
      <w:bodyDiv w:val="1"/>
      <w:marLeft w:val="0"/>
      <w:marRight w:val="0"/>
      <w:marTop w:val="0"/>
      <w:marBottom w:val="0"/>
      <w:divBdr>
        <w:top w:val="none" w:sz="0" w:space="0" w:color="auto"/>
        <w:left w:val="none" w:sz="0" w:space="0" w:color="auto"/>
        <w:bottom w:val="none" w:sz="0" w:space="0" w:color="auto"/>
        <w:right w:val="none" w:sz="0" w:space="0" w:color="auto"/>
      </w:divBdr>
    </w:div>
    <w:div w:id="207037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sti.Abazari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stiabz.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_abahas\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89FC638DD8439C857A87BB0C0D2BC9"/>
        <w:category>
          <w:name w:val="General"/>
          <w:gallery w:val="placeholder"/>
        </w:category>
        <w:types>
          <w:type w:val="bbPlcHdr"/>
        </w:types>
        <w:behaviors>
          <w:behavior w:val="content"/>
        </w:behaviors>
        <w:guid w:val="{7063B43E-2CA2-4F82-A689-6B8CB0A5C63C}"/>
      </w:docPartPr>
      <w:docPartBody>
        <w:p w:rsidR="001C4B21" w:rsidRDefault="00955183">
          <w:pPr>
            <w:pStyle w:val="4F89FC638DD8439C857A87BB0C0D2BC9"/>
          </w:pPr>
          <w:r>
            <w:t>Your Name</w:t>
          </w:r>
        </w:p>
      </w:docPartBody>
    </w:docPart>
    <w:docPart>
      <w:docPartPr>
        <w:name w:val="62D0027819F848C48214DE7314C86DF5"/>
        <w:category>
          <w:name w:val="General"/>
          <w:gallery w:val="placeholder"/>
        </w:category>
        <w:types>
          <w:type w:val="bbPlcHdr"/>
        </w:types>
        <w:behaviors>
          <w:behavior w:val="content"/>
        </w:behaviors>
        <w:guid w:val="{3F015D7E-C9CE-4BB3-8073-548A0ABA605E}"/>
      </w:docPartPr>
      <w:docPartBody>
        <w:p w:rsidR="001C4B21" w:rsidRDefault="00955183">
          <w:pPr>
            <w:pStyle w:val="62D0027819F848C48214DE7314C86DF5"/>
          </w:pPr>
          <w:r>
            <w:t>Objective</w:t>
          </w:r>
        </w:p>
      </w:docPartBody>
    </w:docPart>
    <w:docPart>
      <w:docPartPr>
        <w:name w:val="5AAEF6B032B543B8AECEF0D307DB8BB0"/>
        <w:category>
          <w:name w:val="General"/>
          <w:gallery w:val="placeholder"/>
        </w:category>
        <w:types>
          <w:type w:val="bbPlcHdr"/>
        </w:types>
        <w:behaviors>
          <w:behavior w:val="content"/>
        </w:behaviors>
        <w:guid w:val="{6403566F-D938-4111-A565-BA16BB1DF790}"/>
      </w:docPartPr>
      <w:docPartBody>
        <w:p w:rsidR="001C4B21" w:rsidRDefault="00955183">
          <w:pPr>
            <w:pStyle w:val="5AAEF6B032B543B8AECEF0D307DB8BB0"/>
          </w:pPr>
          <w:r>
            <w:t>Skills &amp; Abilities</w:t>
          </w:r>
        </w:p>
      </w:docPartBody>
    </w:docPart>
    <w:docPart>
      <w:docPartPr>
        <w:name w:val="463D18D69B0D43D4B829FE97E3D914BB"/>
        <w:category>
          <w:name w:val="General"/>
          <w:gallery w:val="placeholder"/>
        </w:category>
        <w:types>
          <w:type w:val="bbPlcHdr"/>
        </w:types>
        <w:behaviors>
          <w:behavior w:val="content"/>
        </w:behaviors>
        <w:guid w:val="{F38CAE40-4A2F-4C58-A025-33C308E863AA}"/>
      </w:docPartPr>
      <w:docPartBody>
        <w:p w:rsidR="001C4B21" w:rsidRDefault="00955183">
          <w:pPr>
            <w:pStyle w:val="463D18D69B0D43D4B829FE97E3D914BB"/>
          </w:pPr>
          <w:r>
            <w:t>Experience</w:t>
          </w:r>
        </w:p>
      </w:docPartBody>
    </w:docPart>
    <w:docPart>
      <w:docPartPr>
        <w:name w:val="3FB76BDE99664DD5B394FE63A1A021FE"/>
        <w:category>
          <w:name w:val="General"/>
          <w:gallery w:val="placeholder"/>
        </w:category>
        <w:types>
          <w:type w:val="bbPlcHdr"/>
        </w:types>
        <w:behaviors>
          <w:behavior w:val="content"/>
        </w:behaviors>
        <w:guid w:val="{A11E3C1D-7E25-4C29-95AB-ECCB3429BB05}"/>
      </w:docPartPr>
      <w:docPartBody>
        <w:p w:rsidR="00134394" w:rsidRDefault="002B78B2" w:rsidP="002B78B2">
          <w:pPr>
            <w:pStyle w:val="3FB76BDE99664DD5B394FE63A1A021F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183"/>
    <w:rsid w:val="00001803"/>
    <w:rsid w:val="00134394"/>
    <w:rsid w:val="001C4B21"/>
    <w:rsid w:val="002055A6"/>
    <w:rsid w:val="002B0034"/>
    <w:rsid w:val="002B78B2"/>
    <w:rsid w:val="005C330D"/>
    <w:rsid w:val="00715A57"/>
    <w:rsid w:val="00955183"/>
    <w:rsid w:val="00B67A86"/>
    <w:rsid w:val="00C843FB"/>
    <w:rsid w:val="00CB3025"/>
    <w:rsid w:val="00D30CC7"/>
    <w:rsid w:val="00D84BDF"/>
    <w:rsid w:val="00EC724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9FC638DD8439C857A87BB0C0D2BC9">
    <w:name w:val="4F89FC638DD8439C857A87BB0C0D2BC9"/>
  </w:style>
  <w:style w:type="paragraph" w:customStyle="1" w:styleId="62D0027819F848C48214DE7314C86DF5">
    <w:name w:val="62D0027819F848C48214DE7314C86DF5"/>
  </w:style>
  <w:style w:type="paragraph" w:customStyle="1" w:styleId="5AAEF6B032B543B8AECEF0D307DB8BB0">
    <w:name w:val="5AAEF6B032B543B8AECEF0D307DB8BB0"/>
  </w:style>
  <w:style w:type="paragraph" w:customStyle="1" w:styleId="463D18D69B0D43D4B829FE97E3D914BB">
    <w:name w:val="463D18D69B0D43D4B829FE97E3D914BB"/>
  </w:style>
  <w:style w:type="paragraph" w:customStyle="1" w:styleId="3FB76BDE99664DD5B394FE63A1A021FE">
    <w:name w:val="3FB76BDE99664DD5B394FE63A1A021FE"/>
    <w:rsid w:val="002B7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A5B0A-B44B-4F5D-8FAC-3367015A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ATS bold classic resume</Template>
  <TotalTime>874</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Hasti Abazari</dc:creator>
  <cp:keywords/>
  <dc:description>Hasti Abazari</dc:description>
  <cp:lastModifiedBy>Hasti Abazari</cp:lastModifiedBy>
  <cp:revision>20</cp:revision>
  <dcterms:created xsi:type="dcterms:W3CDTF">2023-08-13T23:20:00Z</dcterms:created>
  <dcterms:modified xsi:type="dcterms:W3CDTF">2024-03-10T07:47:00Z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GrammarlyDocumentId">
    <vt:lpwstr>93ddfedf-5c7a-405f-9f56-1f70c9b67553</vt:lpwstr>
  </property>
</Properties>
</file>